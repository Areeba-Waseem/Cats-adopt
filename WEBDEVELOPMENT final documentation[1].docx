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2598420" cy="1920240"/>
            <wp:effectExtent l="0" t="0" r="0" b="3810"/>
            <wp:docPr id="2" name="Picture 2" descr="Bano Qabil by Alkhidmat Foundation Pakistan - Milka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no Qabil by Alkhidmat Foundation Pakistan - Milkar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drawing>
          <wp:inline distT="0" distB="0" distL="0" distR="0">
            <wp:extent cx="2488565" cy="1554480"/>
            <wp:effectExtent l="0" t="0" r="6985" b="7620"/>
            <wp:docPr id="3" name="Picture 3" descr="Bano Qabil: Alkhidmat extends support to youth - Pakistan - Business  Rec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no Qabil: Alkhidmat extends support to youth - Pakistan - Business  Record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 MEMBERS: Warisha Khan,Rutaba Khan, Anoosha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STUDENT ID: 88341,88433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,96134.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COURSE: Web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-</w:t>
      </w:r>
      <w:r>
        <w:rPr>
          <w:rFonts w:ascii="Times New Roman" w:hAnsi="Times New Roman" w:cs="Times New Roman"/>
          <w:sz w:val="32"/>
          <w:szCs w:val="32"/>
        </w:rPr>
        <w:t>Developer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CAMPUS: Anjuman Complex Sakhi Hasan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 CODE# 1603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WEBSITE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PET CARE WEBSITE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i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                      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PET </w:t>
      </w:r>
      <w:r>
        <w:rPr>
          <w:rFonts w:hint="default" w:ascii="Times New Roman" w:hAnsi="Times New Roman" w:cs="Times New Roman"/>
          <w:b/>
          <w:i/>
          <w:sz w:val="32"/>
          <w:szCs w:val="32"/>
          <w:u w:val="single"/>
          <w:lang w:val="en-US"/>
        </w:rPr>
        <w:t xml:space="preserve"> CARE AND ADOPTION 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WEBSITE</w:t>
      </w:r>
      <w:r>
        <w:rPr>
          <w:rFonts w:hint="default" w:ascii="Times New Roman" w:hAnsi="Times New Roman" w:cs="Times New Roman"/>
          <w:b/>
          <w:i/>
          <w:sz w:val="32"/>
          <w:szCs w:val="32"/>
          <w:u w:val="single"/>
          <w:lang w:val="en-US"/>
        </w:rPr>
        <w:t>: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0" distR="0">
            <wp:extent cx="3279140" cy="2918460"/>
            <wp:effectExtent l="0" t="0" r="16510" b="15240"/>
            <wp:docPr id="4" name="Picture 4" descr="Pet care flat icon set banner background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et care flat icon set banner background Vector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" t="-7354" r="-211" b="7354"/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Brief overview of the website's purpose.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Importance of proper pet care.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Basic Care: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Feeding guidelines.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Grooming tips.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Housing recommendations.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Health and Wellness: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Common health issues and preventive measures.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Vaccination schedules.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Signs of illness.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Training and Behavior: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obedience training.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Behavior troubleshooting.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Socialization tips.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Species-specific Information: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Tailor content for different pets (dogs, cats, birds, etc.).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Nutrition: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Dietary requirements for various pets.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dietary considerations.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Emergency Preparedness: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aid for pets.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Emergency contacts and vet information.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Interactive Features: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Forums for community interaction.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User-submitted stories or tips.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Product Recommendations: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Reviews and suggestions for pet care products.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Legal and Ethical Considerations: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Responsible pet ownership guidelines.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Legal obligations for pet owners.</w:t>
      </w:r>
    </w:p>
    <w:p>
      <w:pPr>
        <w:numPr>
          <w:numId w:val="0"/>
        </w:numPr>
        <w:ind w:left="1080" w:leftChars="0"/>
        <w:rPr>
          <w:rFonts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ind w:left="1080" w:leftChars="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In the end A very big Applause for Miss Sumbul Saleem</w:t>
      </w:r>
    </w:p>
    <w:p>
      <w:pPr>
        <w:rPr>
          <w:rFonts w:hint="default" w:ascii="Achieve" w:hAnsi="Achieve" w:cs="Achieve"/>
          <w:sz w:val="36"/>
          <w:szCs w:val="36"/>
          <w:lang w:val="en-US"/>
        </w:rPr>
      </w:pPr>
      <w:r>
        <w:rPr>
          <w:rFonts w:hint="default" w:ascii="Achieve" w:hAnsi="Achieve" w:eastAsia="SimSun" w:cs="Achieve"/>
          <w:sz w:val="36"/>
          <w:szCs w:val="36"/>
        </w:rPr>
        <w:t>I must say that my experience with Teacher has been exceptionally positive. In a relatively short span, she demonstrated a remarkable ability to convey complex concepts with clarity and enthusiasm, making the learning process engaging and enjoyable</w:t>
      </w:r>
      <w:r>
        <w:rPr>
          <w:rFonts w:hint="default" w:ascii="Achieve" w:hAnsi="Achieve" w:eastAsia="SimSun" w:cs="Achieve"/>
          <w:sz w:val="36"/>
          <w:szCs w:val="36"/>
          <w:lang w:val="en-US"/>
        </w:rPr>
        <w:t>.</w:t>
      </w:r>
      <w:bookmarkStart w:id="0" w:name="_GoBack"/>
      <w:bookmarkEnd w:id="0"/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Delta Block">
    <w:panose1 w:val="02000600000000000000"/>
    <w:charset w:val="00"/>
    <w:family w:val="auto"/>
    <w:pitch w:val="default"/>
    <w:sig w:usb0="80000207" w:usb1="02000000" w:usb2="00000000" w:usb3="00000000" w:csb0="00000095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gnwood">
    <w:panose1 w:val="02000600000000000000"/>
    <w:charset w:val="00"/>
    <w:family w:val="auto"/>
    <w:pitch w:val="default"/>
    <w:sig w:usb0="80000007" w:usb1="02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chieve">
    <w:panose1 w:val="00000000000000000000"/>
    <w:charset w:val="00"/>
    <w:family w:val="auto"/>
    <w:pitch w:val="default"/>
    <w:sig w:usb0="80000007" w:usb1="10000002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517BE1"/>
    <w:multiLevelType w:val="multilevel"/>
    <w:tmpl w:val="3D517B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F7BA0"/>
    <w:rsid w:val="007F555B"/>
    <w:rsid w:val="00994E3D"/>
    <w:rsid w:val="7A9F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&#32439;&#32321;&#22810;&#24425;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171</Words>
  <Characters>979</Characters>
  <Lines>8</Lines>
  <Paragraphs>2</Paragraphs>
  <TotalTime>6</TotalTime>
  <ScaleCrop>false</ScaleCrop>
  <LinksUpToDate>false</LinksUpToDate>
  <CharactersWithSpaces>1148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2024-02-24T18:15:00Z</dcterms:created>
  <dc:creator>HP</dc:creator>
  <cp:lastModifiedBy>Areebaa Waseem</cp:lastModifiedBy>
  <dcterms:modified xsi:type="dcterms:W3CDTF">2024-02-24T20:18:54Z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9AE38A24888A4510B05A7BAA6E75707F</vt:lpwstr>
  </property>
</Properties>
</file>